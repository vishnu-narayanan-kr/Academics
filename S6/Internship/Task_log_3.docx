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A3" w:rsidRPr="00BC6BA3" w:rsidRDefault="00841C68" w:rsidP="00BC6BA3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log</w:t>
      </w:r>
    </w:p>
    <w:p w:rsidR="00BC6BA3" w:rsidRPr="00BC6BA3" w:rsidRDefault="00BC6BA3" w:rsidP="00BC6BA3">
      <w:pPr>
        <w:rPr>
          <w:rFonts w:asciiTheme="minorHAnsi" w:hAnsiTheme="minorHAnsi" w:cstheme="minorHAnsi"/>
        </w:rPr>
      </w:pPr>
    </w:p>
    <w:p w:rsidR="00BC6BA3" w:rsidRDefault="00BC6BA3" w:rsidP="00BC6BA3">
      <w:pPr>
        <w:rPr>
          <w:rFonts w:asciiTheme="minorHAnsi" w:hAnsiTheme="minorHAnsi" w:cstheme="minorHAnsi"/>
        </w:rPr>
      </w:pPr>
      <w:r w:rsidRPr="00BC6BA3">
        <w:rPr>
          <w:rFonts w:asciiTheme="minorHAnsi" w:hAnsiTheme="minorHAnsi" w:cstheme="minorHAnsi"/>
        </w:rPr>
        <w:t>Instructions: Please complete the following</w:t>
      </w:r>
      <w:r w:rsidR="00841C68">
        <w:rPr>
          <w:rFonts w:asciiTheme="minorHAnsi" w:hAnsiTheme="minorHAnsi" w:cstheme="minorHAnsi"/>
        </w:rPr>
        <w:t xml:space="preserve"> daily task log and submit to your Internship Coordinator every 3</w:t>
      </w:r>
      <w:r w:rsidR="00841C68" w:rsidRPr="00841C68">
        <w:rPr>
          <w:rFonts w:asciiTheme="minorHAnsi" w:hAnsiTheme="minorHAnsi" w:cstheme="minorHAnsi"/>
          <w:vertAlign w:val="superscript"/>
        </w:rPr>
        <w:t>rd</w:t>
      </w:r>
      <w:r w:rsidR="00841C68">
        <w:rPr>
          <w:rFonts w:asciiTheme="minorHAnsi" w:hAnsiTheme="minorHAnsi" w:cstheme="minorHAnsi"/>
        </w:rPr>
        <w:t xml:space="preserve"> Friday of your internship (3 submissions in total).</w:t>
      </w:r>
    </w:p>
    <w:p w:rsidR="00841C68" w:rsidRPr="00BC6BA3" w:rsidRDefault="00841C68" w:rsidP="00BC6BA3">
      <w:pPr>
        <w:rPr>
          <w:rFonts w:asciiTheme="minorHAnsi" w:hAnsiTheme="minorHAnsi" w:cstheme="minorHAnsi"/>
        </w:rPr>
      </w:pPr>
    </w:p>
    <w:tbl>
      <w:tblPr>
        <w:tblStyle w:val="GridTable4Accent3"/>
        <w:tblW w:w="5000" w:type="pct"/>
        <w:tblLook w:val="04A0"/>
      </w:tblPr>
      <w:tblGrid>
        <w:gridCol w:w="1577"/>
        <w:gridCol w:w="3581"/>
        <w:gridCol w:w="4418"/>
      </w:tblGrid>
      <w:tr w:rsidR="00841C68" w:rsidRPr="00BC6BA3" w:rsidTr="00841C68">
        <w:trPr>
          <w:cnfStyle w:val="100000000000"/>
        </w:trPr>
        <w:tc>
          <w:tcPr>
            <w:cnfStyle w:val="001000000000"/>
            <w:tcW w:w="823" w:type="pct"/>
          </w:tcPr>
          <w:p w:rsidR="00841C68" w:rsidRPr="00BC6BA3" w:rsidRDefault="00841C68" w:rsidP="007C188C">
            <w:pPr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Date(s)</w:t>
            </w:r>
          </w:p>
        </w:tc>
        <w:tc>
          <w:tcPr>
            <w:tcW w:w="1870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completed</w:t>
            </w:r>
          </w:p>
        </w:tc>
        <w:tc>
          <w:tcPr>
            <w:tcW w:w="2307" w:type="pct"/>
          </w:tcPr>
          <w:p w:rsidR="00841C68" w:rsidRPr="00BC6BA3" w:rsidRDefault="00841C68" w:rsidP="007C188C">
            <w:pPr>
              <w:cnfStyle w:val="100000000000"/>
              <w:rPr>
                <w:rFonts w:asciiTheme="minorHAnsi" w:hAnsiTheme="minorHAnsi" w:cstheme="minorHAnsi"/>
              </w:rPr>
            </w:pPr>
            <w:r w:rsidRPr="00BC6BA3">
              <w:rPr>
                <w:rFonts w:asciiTheme="minorHAnsi" w:hAnsiTheme="minorHAnsi" w:cstheme="minorHAnsi"/>
              </w:rPr>
              <w:t>Status</w:t>
            </w:r>
          </w:p>
        </w:tc>
      </w:tr>
      <w:tr w:rsidR="00841C68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577FED" w:rsidRPr="00BC6BA3" w:rsidRDefault="00577FED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30.07.2025</w:t>
            </w:r>
          </w:p>
        </w:tc>
        <w:tc>
          <w:tcPr>
            <w:tcW w:w="1870" w:type="pct"/>
          </w:tcPr>
          <w:p w:rsidR="00841C68" w:rsidRPr="00BC6BA3" w:rsidRDefault="00577FED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home, In the morning starting looking into possible testing solutions that can be implemented on the Health care app. In the afternoon, was assigned a backend translation ticket. Looking into the details of requirement.</w:t>
            </w:r>
          </w:p>
        </w:tc>
        <w:tc>
          <w:tcPr>
            <w:tcW w:w="2307" w:type="pct"/>
          </w:tcPr>
          <w:p w:rsidR="00841C68" w:rsidRPr="00BC6BA3" w:rsidRDefault="00577FED" w:rsidP="007C188C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243F82" w:rsidRPr="00BC6BA3" w:rsidTr="00841C68">
        <w:tc>
          <w:tcPr>
            <w:cnfStyle w:val="001000000000"/>
            <w:tcW w:w="823" w:type="pct"/>
          </w:tcPr>
          <w:p w:rsidR="00243F82" w:rsidRDefault="00577FED" w:rsidP="007C18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01.07.2025</w:t>
            </w:r>
          </w:p>
        </w:tc>
        <w:tc>
          <w:tcPr>
            <w:tcW w:w="1870" w:type="pct"/>
          </w:tcPr>
          <w:p w:rsidR="00243F82" w:rsidRPr="00BC6BA3" w:rsidRDefault="00577FED" w:rsidP="007C188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Holiday</w:t>
            </w:r>
          </w:p>
        </w:tc>
        <w:tc>
          <w:tcPr>
            <w:tcW w:w="2307" w:type="pct"/>
          </w:tcPr>
          <w:p w:rsidR="00243F82" w:rsidRPr="00BC6BA3" w:rsidRDefault="00243F82" w:rsidP="007C188C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577FED" w:rsidP="006E3B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02.07.2025</w:t>
            </w:r>
          </w:p>
        </w:tc>
        <w:tc>
          <w:tcPr>
            <w:tcW w:w="1870" w:type="pct"/>
          </w:tcPr>
          <w:p w:rsidR="006E3B6E" w:rsidRPr="00BC6BA3" w:rsidRDefault="00577FED" w:rsidP="006E3B6E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office, continued my research on implementation of testing. Chose both manual and E2E automated testing as possible solutions before demo of application in front of possible clients</w:t>
            </w: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6E3B6E" w:rsidRPr="00BC6BA3" w:rsidTr="00841C68">
        <w:tc>
          <w:tcPr>
            <w:cnfStyle w:val="001000000000"/>
            <w:tcW w:w="823" w:type="pct"/>
          </w:tcPr>
          <w:p w:rsidR="006E3B6E" w:rsidRPr="00BC6BA3" w:rsidRDefault="006E3B6E" w:rsidP="006E3B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6E3B6E" w:rsidRPr="00BC6BA3" w:rsidRDefault="006E3B6E" w:rsidP="006E3B6E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1A01" w:rsidRPr="00BC6BA3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Pr="00BC6BA3" w:rsidRDefault="00481A01" w:rsidP="00481A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307" w:type="pct"/>
          </w:tcPr>
          <w:p w:rsidR="00481A01" w:rsidRPr="00BC6BA3" w:rsidRDefault="00481A01" w:rsidP="00481A01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F458C5" w:rsidRDefault="00F458C5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481A01" w:rsidTr="00841C68">
        <w:trPr>
          <w:cnfStyle w:val="000000100000"/>
        </w:trPr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1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100000"/>
            </w:pPr>
          </w:p>
        </w:tc>
      </w:tr>
      <w:tr w:rsidR="00481A01" w:rsidTr="00841C68">
        <w:tc>
          <w:tcPr>
            <w:cnfStyle w:val="001000000000"/>
            <w:tcW w:w="823" w:type="pct"/>
          </w:tcPr>
          <w:p w:rsidR="00481A01" w:rsidRDefault="00481A01" w:rsidP="00481A01"/>
        </w:tc>
        <w:tc>
          <w:tcPr>
            <w:tcW w:w="1870" w:type="pct"/>
          </w:tcPr>
          <w:p w:rsidR="00481A01" w:rsidRDefault="00481A01" w:rsidP="00481A01">
            <w:pPr>
              <w:cnfStyle w:val="000000000000"/>
            </w:pPr>
          </w:p>
        </w:tc>
        <w:tc>
          <w:tcPr>
            <w:tcW w:w="2307" w:type="pct"/>
          </w:tcPr>
          <w:p w:rsidR="00481A01" w:rsidRDefault="00481A01" w:rsidP="00481A01">
            <w:pPr>
              <w:cnfStyle w:val="000000000000"/>
            </w:pPr>
          </w:p>
        </w:tc>
      </w:tr>
      <w:tr w:rsidR="00F458C5" w:rsidTr="00841C68">
        <w:trPr>
          <w:cnfStyle w:val="000000100000"/>
        </w:trPr>
        <w:tc>
          <w:tcPr>
            <w:cnfStyle w:val="001000000000"/>
            <w:tcW w:w="823" w:type="pct"/>
          </w:tcPr>
          <w:p w:rsidR="00F458C5" w:rsidRDefault="00F458C5" w:rsidP="00F458C5"/>
        </w:tc>
        <w:tc>
          <w:tcPr>
            <w:tcW w:w="1870" w:type="pct"/>
          </w:tcPr>
          <w:p w:rsidR="00F458C5" w:rsidRDefault="00F458C5" w:rsidP="00F458C5">
            <w:pPr>
              <w:cnfStyle w:val="000000100000"/>
            </w:pPr>
          </w:p>
        </w:tc>
        <w:tc>
          <w:tcPr>
            <w:tcW w:w="2307" w:type="pct"/>
          </w:tcPr>
          <w:p w:rsidR="00F458C5" w:rsidRDefault="00F458C5" w:rsidP="00F458C5">
            <w:pPr>
              <w:cnfStyle w:val="000000100000"/>
            </w:pPr>
          </w:p>
        </w:tc>
      </w:tr>
    </w:tbl>
    <w:p w:rsidR="00BC6BA3" w:rsidRDefault="00BC6BA3" w:rsidP="00BC6BA3"/>
    <w:p w:rsidR="001D2DB8" w:rsidRPr="00B61AE6" w:rsidRDefault="001D2DB8" w:rsidP="00207F01">
      <w:pPr>
        <w:rPr>
          <w:rFonts w:asciiTheme="minorHAnsi" w:hAnsiTheme="minorHAnsi" w:cstheme="minorHAnsi"/>
          <w:sz w:val="22"/>
          <w:szCs w:val="22"/>
        </w:rPr>
      </w:pPr>
    </w:p>
    <w:sectPr w:rsidR="001D2DB8" w:rsidRPr="00B61AE6" w:rsidSect="00BC6BA3">
      <w:headerReference w:type="default" r:id="rId7"/>
      <w:footerReference w:type="even" r:id="rId8"/>
      <w:headerReference w:type="first" r:id="rId9"/>
      <w:pgSz w:w="12240" w:h="15840" w:code="1"/>
      <w:pgMar w:top="972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B5C" w:rsidRDefault="002A3B5C" w:rsidP="00D86725">
      <w:r>
        <w:separator/>
      </w:r>
    </w:p>
  </w:endnote>
  <w:endnote w:type="continuationSeparator" w:id="1">
    <w:p w:rsidR="002A3B5C" w:rsidRDefault="002A3B5C" w:rsidP="00D86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0177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0F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F6B">
      <w:rPr>
        <w:rStyle w:val="PageNumber"/>
      </w:rPr>
      <w:t>1</w:t>
    </w:r>
    <w:r>
      <w:rPr>
        <w:rStyle w:val="PageNumber"/>
      </w:rPr>
      <w:fldChar w:fldCharType="end"/>
    </w:r>
  </w:p>
  <w:p w:rsidR="009F0C13" w:rsidRDefault="002A3B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B5C" w:rsidRDefault="002A3B5C" w:rsidP="00D86725">
      <w:r>
        <w:separator/>
      </w:r>
    </w:p>
  </w:footnote>
  <w:footnote w:type="continuationSeparator" w:id="1">
    <w:p w:rsidR="002A3B5C" w:rsidRDefault="002A3B5C" w:rsidP="00D86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F19" w:rsidRDefault="008B2AFE" w:rsidP="004A2F19">
    <w:pPr>
      <w:pStyle w:val="Header"/>
      <w:keepLines w:val="0"/>
      <w:spacing w:after="120"/>
    </w:pPr>
    <w:r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-95250</wp:posOffset>
          </wp:positionH>
          <wp:positionV relativeFrom="paragraph">
            <wp:posOffset>95250</wp:posOffset>
          </wp:positionV>
          <wp:extent cx="1714500" cy="59182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ntEd Red trans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526" cy="595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2F19" w:rsidRDefault="004A2F19" w:rsidP="004A2F19">
    <w:pPr>
      <w:pStyle w:val="Header"/>
      <w:keepLines w:val="0"/>
      <w:spacing w:after="120"/>
    </w:pPr>
  </w:p>
  <w:p w:rsidR="004A2F19" w:rsidRDefault="004A2F19" w:rsidP="004A2F19">
    <w:pPr>
      <w:pStyle w:val="Header"/>
      <w:keepLines w:val="0"/>
    </w:pPr>
  </w:p>
  <w:p w:rsidR="004A2F19" w:rsidRDefault="004A2F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C13" w:rsidRDefault="00270F6B" w:rsidP="007A1E97">
    <w:pPr>
      <w:pStyle w:val="Header"/>
      <w:keepLines w:val="0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-96520</wp:posOffset>
          </wp:positionH>
          <wp:positionV relativeFrom="margin">
            <wp:posOffset>-1031</wp:posOffset>
          </wp:positionV>
          <wp:extent cx="1681480" cy="494822"/>
          <wp:effectExtent l="25400" t="0" r="0" b="0"/>
          <wp:wrapNone/>
          <wp:docPr id="1" name="Picture 1" descr="Logo_CMY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MYK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1480" cy="494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77E6" w:rsidRPr="000177E6">
      <w:rPr>
        <w:noProof/>
        <w:lang w:val="en-CA" w:eastAsia="en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265.05pt;margin-top:43.9pt;width:117pt;height:18pt;z-index: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" filled="f" stroked="f">
          <v:textbox inset="0,0,0,0">
            <w:txbxContent>
              <w:p w:rsidR="009F0C13" w:rsidRPr="00B8528B" w:rsidRDefault="00270F6B" w:rsidP="00686203">
                <w:pPr>
                  <w:rPr>
                    <w:rFonts w:ascii="Arial" w:hAnsi="Arial"/>
                    <w:color w:val="C62127"/>
                    <w:sz w:val="18"/>
                  </w:rPr>
                </w:pPr>
                <w:r>
                  <w:rPr>
                    <w:rFonts w:ascii="Arial" w:hAnsi="Arial"/>
                    <w:b/>
                    <w:color w:val="C62127"/>
                    <w:sz w:val="18"/>
                  </w:rPr>
                  <w:t>Generic</w:t>
                </w:r>
                <w:r w:rsidRPr="00B8528B">
                  <w:rPr>
                    <w:rFonts w:ascii="Arial" w:hAnsi="Arial"/>
                    <w:b/>
                    <w:color w:val="C62127"/>
                    <w:sz w:val="18"/>
                  </w:rPr>
                  <w:t xml:space="preserve"> Department</w:t>
                </w:r>
              </w:p>
            </w:txbxContent>
          </v:textbox>
          <w10:wrap type="tight" anchorx="margin" anchory="page"/>
        </v:shape>
      </w:pict>
    </w:r>
    <w:r w:rsidR="000177E6" w:rsidRPr="000177E6">
      <w:rPr>
        <w:noProof/>
        <w:lang w:val="en-CA" w:eastAsia="en-CA"/>
      </w:rPr>
      <w:pict>
        <v:shape id="Text Box 3" o:spid="_x0000_s1027" type="#_x0000_t202" style="position:absolute;left:0;text-align:left;margin-left:382.05pt;margin-top:9.2pt;width:117pt;height:36pt;z-index:25166336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" filled="f" stroked="f">
          <v:textbox inset="0,0,0,0">
            <w:txbxContent>
              <w:p w:rsidR="009F0C13" w:rsidRPr="00B3360B" w:rsidRDefault="00270F6B" w:rsidP="00437712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T 514.744.7500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F 514.744.7505</w:t>
                </w:r>
              </w:p>
              <w:p w:rsidR="009F0C13" w:rsidRPr="00B3360B" w:rsidRDefault="00270F6B" w:rsidP="00437712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www.vaniercollege.qc.ca</w:t>
                </w:r>
              </w:p>
            </w:txbxContent>
          </v:textbox>
          <w10:wrap type="tight" anchorx="margin" anchory="margin"/>
        </v:shape>
      </w:pict>
    </w:r>
    <w:r w:rsidR="000177E6" w:rsidRPr="000177E6">
      <w:rPr>
        <w:noProof/>
        <w:lang w:val="en-CA" w:eastAsia="en-CA"/>
      </w:rPr>
      <w:pict>
        <v:shape id="Text Box 2" o:spid="_x0000_s1028" type="#_x0000_t202" style="position:absolute;left:0;text-align:left;margin-left:265.05pt;margin-top:9.35pt;width:117pt;height:36pt;z-index:25166233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" filled="f" stroked="f">
          <v:textbox inset="0,0,0,0">
            <w:txbxContent>
              <w:p w:rsidR="009F0C13" w:rsidRPr="00B3360B" w:rsidRDefault="00270F6B">
                <w:pPr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b/>
                    <w:color w:val="C62127"/>
                    <w:sz w:val="18"/>
                    <w:lang w:val="fr-FR"/>
                  </w:rPr>
                  <w:t>Cégep Vanier College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821 Sainte-Croix</w:t>
                </w:r>
              </w:p>
              <w:p w:rsidR="009F0C13" w:rsidRPr="00B3360B" w:rsidRDefault="00270F6B">
                <w:pPr>
                  <w:rPr>
                    <w:rFonts w:ascii="Arial" w:hAnsi="Arial"/>
                    <w:color w:val="C62127"/>
                    <w:sz w:val="18"/>
                    <w:lang w:val="fr-FR"/>
                  </w:rPr>
                </w:pPr>
                <w:r w:rsidRPr="00B3360B">
                  <w:rPr>
                    <w:rFonts w:ascii="Arial" w:hAnsi="Arial"/>
                    <w:color w:val="C62127"/>
                    <w:sz w:val="18"/>
                    <w:lang w:val="fr-FR"/>
                  </w:rPr>
                  <w:t>Montréal, QC  H4L 3X9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2F5F"/>
    <w:multiLevelType w:val="hybridMultilevel"/>
    <w:tmpl w:val="8F60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4370F"/>
    <w:rsid w:val="00001EE9"/>
    <w:rsid w:val="000177E6"/>
    <w:rsid w:val="000354A1"/>
    <w:rsid w:val="00036A56"/>
    <w:rsid w:val="0005118E"/>
    <w:rsid w:val="00095C1F"/>
    <w:rsid w:val="001242F2"/>
    <w:rsid w:val="0015660B"/>
    <w:rsid w:val="00181C48"/>
    <w:rsid w:val="001A455B"/>
    <w:rsid w:val="001A7532"/>
    <w:rsid w:val="001D2DB8"/>
    <w:rsid w:val="001F79BE"/>
    <w:rsid w:val="00207F01"/>
    <w:rsid w:val="00225560"/>
    <w:rsid w:val="00243F82"/>
    <w:rsid w:val="00270F6B"/>
    <w:rsid w:val="002A3B5C"/>
    <w:rsid w:val="002B5DC8"/>
    <w:rsid w:val="002B5F0E"/>
    <w:rsid w:val="002C57DE"/>
    <w:rsid w:val="00306CCA"/>
    <w:rsid w:val="00320B00"/>
    <w:rsid w:val="0032290A"/>
    <w:rsid w:val="00346317"/>
    <w:rsid w:val="004444EC"/>
    <w:rsid w:val="00472010"/>
    <w:rsid w:val="00481A01"/>
    <w:rsid w:val="0049740B"/>
    <w:rsid w:val="004A2F19"/>
    <w:rsid w:val="004B7871"/>
    <w:rsid w:val="004D5004"/>
    <w:rsid w:val="004D783F"/>
    <w:rsid w:val="00550277"/>
    <w:rsid w:val="00562132"/>
    <w:rsid w:val="00562E46"/>
    <w:rsid w:val="00570BE0"/>
    <w:rsid w:val="00573033"/>
    <w:rsid w:val="00577FED"/>
    <w:rsid w:val="005834C5"/>
    <w:rsid w:val="005F395D"/>
    <w:rsid w:val="0064370F"/>
    <w:rsid w:val="0066702E"/>
    <w:rsid w:val="00684755"/>
    <w:rsid w:val="006E3B6E"/>
    <w:rsid w:val="00747493"/>
    <w:rsid w:val="00787FA0"/>
    <w:rsid w:val="007D5E67"/>
    <w:rsid w:val="008009D8"/>
    <w:rsid w:val="00800B54"/>
    <w:rsid w:val="0080112C"/>
    <w:rsid w:val="00841C68"/>
    <w:rsid w:val="00856369"/>
    <w:rsid w:val="008B2AFE"/>
    <w:rsid w:val="0092432D"/>
    <w:rsid w:val="00952AF2"/>
    <w:rsid w:val="00953F47"/>
    <w:rsid w:val="00966C6D"/>
    <w:rsid w:val="00A61A26"/>
    <w:rsid w:val="00AD68C5"/>
    <w:rsid w:val="00AD736E"/>
    <w:rsid w:val="00B3360B"/>
    <w:rsid w:val="00B55E96"/>
    <w:rsid w:val="00B61AE6"/>
    <w:rsid w:val="00B72464"/>
    <w:rsid w:val="00B9500C"/>
    <w:rsid w:val="00BC6BA3"/>
    <w:rsid w:val="00BD7F1B"/>
    <w:rsid w:val="00C0246D"/>
    <w:rsid w:val="00C06FDB"/>
    <w:rsid w:val="00C457E6"/>
    <w:rsid w:val="00C6119D"/>
    <w:rsid w:val="00D2589A"/>
    <w:rsid w:val="00D80B3A"/>
    <w:rsid w:val="00D86725"/>
    <w:rsid w:val="00DB6C5F"/>
    <w:rsid w:val="00DF1DD1"/>
    <w:rsid w:val="00E15A39"/>
    <w:rsid w:val="00E67648"/>
    <w:rsid w:val="00EF1544"/>
    <w:rsid w:val="00F110B0"/>
    <w:rsid w:val="00F3166C"/>
    <w:rsid w:val="00F323DE"/>
    <w:rsid w:val="00F416B2"/>
    <w:rsid w:val="00F458C5"/>
    <w:rsid w:val="00F83ABD"/>
    <w:rsid w:val="00FB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B8"/>
    <w:pPr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BA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D2DB8"/>
    <w:pPr>
      <w:keepLines/>
      <w:tabs>
        <w:tab w:val="center" w:pos="4320"/>
        <w:tab w:val="right" w:pos="8640"/>
      </w:tabs>
      <w:spacing w:before="600" w:line="260" w:lineRule="exact"/>
      <w:jc w:val="both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D2DB8"/>
    <w:rPr>
      <w:rFonts w:ascii="Geneva" w:eastAsia="Times New Roman" w:hAnsi="Geneva" w:cs="Times New Roman"/>
      <w:sz w:val="18"/>
      <w:szCs w:val="20"/>
    </w:rPr>
  </w:style>
  <w:style w:type="paragraph" w:styleId="Header">
    <w:name w:val="header"/>
    <w:basedOn w:val="Normal"/>
    <w:link w:val="HeaderChar"/>
    <w:rsid w:val="001D2DB8"/>
    <w:pPr>
      <w:keepLines/>
      <w:tabs>
        <w:tab w:val="center" w:pos="4320"/>
        <w:tab w:val="right" w:pos="8640"/>
      </w:tabs>
      <w:spacing w:after="600" w:line="260" w:lineRule="exact"/>
      <w:jc w:val="both"/>
    </w:pPr>
  </w:style>
  <w:style w:type="character" w:customStyle="1" w:styleId="HeaderChar">
    <w:name w:val="Header Char"/>
    <w:basedOn w:val="DefaultParagraphFont"/>
    <w:link w:val="Header"/>
    <w:rsid w:val="001D2DB8"/>
    <w:rPr>
      <w:rFonts w:ascii="Geneva" w:eastAsia="Times New Roman" w:hAnsi="Geneva" w:cs="Times New Roman"/>
      <w:sz w:val="20"/>
      <w:szCs w:val="20"/>
    </w:rPr>
  </w:style>
  <w:style w:type="character" w:styleId="PageNumber">
    <w:name w:val="page number"/>
    <w:rsid w:val="001D2DB8"/>
    <w:rPr>
      <w:sz w:val="18"/>
    </w:rPr>
  </w:style>
  <w:style w:type="character" w:styleId="PlaceholderText">
    <w:name w:val="Placeholder Text"/>
    <w:basedOn w:val="DefaultParagraphFont"/>
    <w:rsid w:val="001D2D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6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B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GridTable4Accent6">
    <w:name w:val="Grid Table 4 Accent 6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rich-text-component">
    <w:name w:val="rich-text-component"/>
    <w:basedOn w:val="Normal"/>
    <w:rsid w:val="00BC6B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Accent3">
    <w:name w:val="Grid Table 4 Accent 3"/>
    <w:basedOn w:val="TableNormal"/>
    <w:uiPriority w:val="49"/>
    <w:rsid w:val="00BC6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dl\Downloads\Conted%20Letterhead%20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Conted Letterhead Red.dotx</Template>
  <TotalTime>60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Lara Read</dc:creator>
  <cp:lastModifiedBy>Dell</cp:lastModifiedBy>
  <cp:revision>8</cp:revision>
  <cp:lastPrinted>2010-04-01T17:48:00Z</cp:lastPrinted>
  <dcterms:created xsi:type="dcterms:W3CDTF">2022-04-25T23:08:00Z</dcterms:created>
  <dcterms:modified xsi:type="dcterms:W3CDTF">2025-07-02T14:29:00Z</dcterms:modified>
</cp:coreProperties>
</file>